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17F7" w14:textId="370C2B92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72C362E7" wp14:editId="4CB62098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E132" w14:textId="4588DB79" w:rsidR="00F00D23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+91 6376716914</w:t>
                            </w:r>
                          </w:p>
                          <w:p w14:paraId="27300C3D" w14:textId="0188326C" w:rsidR="00F00D23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jaiprajapatiwork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>@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gmail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>.com</w:t>
                            </w:r>
                          </w:p>
                          <w:p w14:paraId="64A76273" w14:textId="5CE0D870" w:rsidR="0055578F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Hinjewadi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Pune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="00B82858" w:rsidRPr="00B82858">
                              <w:rPr>
                                <w:color w:val="404040" w:themeColor="text1" w:themeTint="BF"/>
                              </w:rPr>
                              <w:t>Maharashtra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362E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25B4E132" w14:textId="4588DB79" w:rsidR="00F00D23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+91 6376716914</w:t>
                      </w:r>
                    </w:p>
                    <w:p w14:paraId="27300C3D" w14:textId="0188326C" w:rsidR="00F00D23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jaiprajapatiwork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>@</w:t>
                      </w:r>
                      <w:r w:rsidRPr="00B82858">
                        <w:rPr>
                          <w:color w:val="404040" w:themeColor="text1" w:themeTint="BF"/>
                        </w:rPr>
                        <w:t>gmail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>.com</w:t>
                      </w:r>
                    </w:p>
                    <w:p w14:paraId="64A76273" w14:textId="5CE0D870" w:rsidR="0055578F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Hinjewadi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 xml:space="preserve">, </w:t>
                      </w:r>
                      <w:r w:rsidRPr="00B82858">
                        <w:rPr>
                          <w:color w:val="404040" w:themeColor="text1" w:themeTint="BF"/>
                        </w:rPr>
                        <w:t>Pune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 xml:space="preserve">, </w:t>
                      </w:r>
                      <w:r w:rsidR="00B82858" w:rsidRPr="00B82858">
                        <w:rPr>
                          <w:color w:val="404040" w:themeColor="text1" w:themeTint="BF"/>
                        </w:rPr>
                        <w:t>Maharashtra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020D379F" wp14:editId="695648FF">
                <wp:simplePos x="0" y="0"/>
                <wp:positionH relativeFrom="page">
                  <wp:posOffset>5391150</wp:posOffset>
                </wp:positionH>
                <wp:positionV relativeFrom="page">
                  <wp:posOffset>457200</wp:posOffset>
                </wp:positionV>
                <wp:extent cx="164465" cy="584200"/>
                <wp:effectExtent l="0" t="0" r="6985" b="635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584200"/>
                          <a:chOff x="0" y="0"/>
                          <a:chExt cx="162560" cy="585420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86695" id="Group 11" o:spid="_x0000_s1026" alt="Group of contact info icons" style="position:absolute;margin-left:424.5pt;margin-top:36pt;width:12.95pt;height:46pt;z-index:251674624;mso-position-horizontal-relative:page;mso-position-vertical-relative:page;mso-width-relative:margin;mso-height-relative:margin" coordsize="1625,585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">
                  <v:imagedata r:id="rId15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">
                  <v:imagedata r:id="rId16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">
                  <v:imagedata r:id="rId17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9CD966E" wp14:editId="6F10D658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CA8A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9D1C1B">
        <w:t>Jai prakash prajapati</w:t>
      </w:r>
    </w:p>
    <w:p w14:paraId="502D2B15" w14:textId="239BDF42" w:rsidR="0071059B" w:rsidRPr="0055578F" w:rsidRDefault="009D1C1B" w:rsidP="0055578F">
      <w:pPr>
        <w:pStyle w:val="Subtitle"/>
      </w:pPr>
      <w:r>
        <w:t>devops</w:t>
      </w:r>
      <w:r w:rsidR="00F00D23" w:rsidRPr="00F00D23">
        <w:t xml:space="preserve"> ENGINEER</w:t>
      </w:r>
    </w:p>
    <w:p w14:paraId="31854D30" w14:textId="3E8298D9" w:rsidR="00F00D23" w:rsidRDefault="00F00D23" w:rsidP="00F00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73FBECBF" wp14:editId="6E260C0B">
                <wp:simplePos x="0" y="0"/>
                <wp:positionH relativeFrom="page">
                  <wp:posOffset>355600</wp:posOffset>
                </wp:positionH>
                <wp:positionV relativeFrom="page">
                  <wp:posOffset>2254250</wp:posOffset>
                </wp:positionV>
                <wp:extent cx="4754880" cy="76200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76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66D58" w14:textId="77777777" w:rsid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580CBC2B" w14:textId="4D381742" w:rsidR="00AE1454" w:rsidRPr="00B82858" w:rsidRDefault="00AE1454" w:rsidP="00AE1454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t xml:space="preserve">             </w:t>
                            </w:r>
                            <w:r w:rsidRPr="00B82858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Senior Analyst (DevOps Engineer),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12/2022 – Current</w:t>
                            </w:r>
                          </w:p>
                          <w:p w14:paraId="7834CA5A" w14:textId="61020611" w:rsidR="000F267B" w:rsidRPr="00751D97" w:rsidRDefault="00AE1454" w:rsidP="00751D97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 w:rsidRPr="00B82858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Capgemini Technology Services –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Pune, Maharashtra</w:t>
                            </w:r>
                          </w:p>
                          <w:p w14:paraId="1B07F536" w14:textId="6D840B5D" w:rsidR="000F267B" w:rsidRPr="000F267B" w:rsidRDefault="005F4119" w:rsidP="005F4119">
                            <w:pPr>
                              <w:widowControl w:val="0"/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 xml:space="preserve">              Project: </w:t>
                            </w:r>
                            <w:r w:rsidR="000F267B" w:rsidRPr="000F267B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Ikano Bank</w:t>
                            </w:r>
                          </w:p>
                          <w:p w14:paraId="5F03589A" w14:textId="77777777" w:rsidR="00326C31" w:rsidRDefault="000F267B" w:rsidP="00326C31">
                            <w:pPr>
                              <w:widowControl w:val="0"/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left="552" w:right="658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</w:pPr>
                            <w:r w:rsidRPr="000F267B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 xml:space="preserve">Role: </w:t>
                            </w:r>
                          </w:p>
                          <w:p w14:paraId="42E7930E" w14:textId="77777777" w:rsidR="00326C31" w:rsidRDefault="00326C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326C31"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Deployed and maintained containerized microservices using </w:t>
                            </w:r>
                            <w:r w:rsidRPr="00326C31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Docker and Kubernetes</w:t>
                            </w:r>
                            <w:r w:rsidRPr="00326C31">
                              <w:rPr>
                                <w:color w:val="404040" w:themeColor="text1" w:themeTint="BF"/>
                                <w:sz w:val="20"/>
                              </w:rPr>
                              <w:t>, achieving a 99% uptime and reducing infrastructure cost through optimized resource allocation.</w:t>
                            </w:r>
                          </w:p>
                          <w:p w14:paraId="1F08FB6B" w14:textId="58098348" w:rsidR="00326C31" w:rsidRDefault="00326C31" w:rsidP="00326C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326C31"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Audited all existing </w:t>
                            </w:r>
                            <w:r w:rsidRPr="00326C31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Jenkins</w:t>
                            </w:r>
                            <w:r w:rsidRPr="00326C31"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pipelines, including their stages, steps, triggers, dependencies, and integration and </w:t>
                            </w:r>
                            <w:r w:rsidRPr="00326C31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migrating to GitHub Actions</w:t>
                            </w:r>
                            <w:r w:rsidRPr="00326C31">
                              <w:rPr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63C513E6" w14:textId="45F79AEB" w:rsidR="00326C31" w:rsidRPr="00326C31" w:rsidRDefault="00326C31" w:rsidP="00326C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Mapped out environment variables, credentials, and secrets used in Jenkins and plan for their secure migration to GitHub Actions secrets.</w:t>
                            </w:r>
                          </w:p>
                          <w:p w14:paraId="41003B5B" w14:textId="061FD2E7" w:rsidR="00AF339C" w:rsidRDefault="00326C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Established and maintained </w:t>
                            </w:r>
                            <w:r w:rsidRPr="00DE6BAF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AWS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="00DE6BAF" w:rsidRPr="0064517C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Identity and Management (IAM)</w:t>
                            </w:r>
                            <w:r w:rsidR="00DE6BAF"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roles, policies, and security groups, mitigating potential breaches and exceeding compliance requirements based on industry audits.</w:t>
                            </w:r>
                          </w:p>
                          <w:p w14:paraId="7D5537FB" w14:textId="7F8B7072" w:rsidR="00DE6BAF" w:rsidRPr="00326C31" w:rsidRDefault="00DE6BA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Implemented </w:t>
                            </w:r>
                            <w:r w:rsidRPr="00AE0069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AWS CloudWatch and CloudTrail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, setting up alerts to ensure system performance and reliability. </w:t>
                            </w:r>
                          </w:p>
                          <w:p w14:paraId="3695DA2A" w14:textId="077F14A6" w:rsidR="00E93734" w:rsidRPr="00E93734" w:rsidRDefault="00E93734" w:rsidP="00E9373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E93734">
                              <w:rPr>
                                <w:color w:val="404040" w:themeColor="text1" w:themeTint="BF"/>
                                <w:sz w:val="20"/>
                              </w:rPr>
                              <w:t>Optimizing pipeline performance, such as reducing build times and improving efficiency. Implementing parallel execution and caching mechanisms.</w:t>
                            </w:r>
                          </w:p>
                          <w:p w14:paraId="35FCCF65" w14:textId="191A01FA" w:rsidR="006C04FF" w:rsidRPr="00326C31" w:rsidRDefault="00E93734" w:rsidP="00326C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E93734">
                              <w:rPr>
                                <w:color w:val="404040" w:themeColor="text1" w:themeTint="BF"/>
                                <w:sz w:val="20"/>
                              </w:rPr>
                              <w:t>Maintaining and updating Jenkins pipelines to adapt to changing project requirements. Troubleshooting pipeline failures and resolving issues.</w:t>
                            </w:r>
                          </w:p>
                          <w:p w14:paraId="04D0A1F1" w14:textId="279F95F8" w:rsidR="00AF339C" w:rsidRDefault="00552EA7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552EA7">
                              <w:rPr>
                                <w:color w:val="404040" w:themeColor="text1" w:themeTint="BF"/>
                                <w:sz w:val="20"/>
                              </w:rPr>
                              <w:t>Created and maintained Docker containers, addressing specific project and team needs for scalability, portability, and consistency.</w:t>
                            </w:r>
                          </w:p>
                          <w:p w14:paraId="5F8347BB" w14:textId="4B6E4B84" w:rsidR="00552EA7" w:rsidRDefault="00552EA7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Ensured containers are running smoothly, restart them if needed, and perform updates.</w:t>
                            </w:r>
                          </w:p>
                          <w:p w14:paraId="6CFCF9B9" w14:textId="4D663240" w:rsidR="00552EA7" w:rsidRDefault="00DE6BAF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Collaborated with </w:t>
                            </w:r>
                            <w:r w:rsidRPr="00DE6BAF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</w:rPr>
                              <w:t>Developers, QA teams, and system administrators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 xml:space="preserve"> to ensure seamless delivery and reliability of containerized application.</w:t>
                            </w:r>
                          </w:p>
                          <w:p w14:paraId="3F185C5A" w14:textId="4061E804" w:rsidR="00552EA7" w:rsidRDefault="0002088D" w:rsidP="00AF33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Assisted developers in troubleshooting website issues based on log analysis.</w:t>
                            </w:r>
                          </w:p>
                          <w:p w14:paraId="5D420640" w14:textId="595F1D0A" w:rsidR="0002088D" w:rsidRPr="00DE6BAF" w:rsidRDefault="00850C5E" w:rsidP="00DE6BA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Collaborated directly with clients to troubleshoot and resolve critical issues encountered during sanity testing.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ECBF" id="Text Box 2" o:spid="_x0000_s1027" type="#_x0000_t202" style="position:absolute;left:0;text-align:left;margin-left:28pt;margin-top:177.5pt;width:374.4pt;height:60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" filled="f" stroked="f">
                <v:textbox>
                  <w:txbxContent>
                    <w:p w14:paraId="28266D58" w14:textId="77777777" w:rsid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580CBC2B" w14:textId="4D381742" w:rsidR="00AE1454" w:rsidRPr="00B82858" w:rsidRDefault="00AE1454" w:rsidP="00AE1454">
                      <w:pPr>
                        <w:rPr>
                          <w:color w:val="404040" w:themeColor="text1" w:themeTint="BF"/>
                        </w:rPr>
                      </w:pPr>
                      <w:r>
                        <w:t xml:space="preserve">             </w:t>
                      </w:r>
                      <w:r w:rsidRPr="00B82858">
                        <w:rPr>
                          <w:b/>
                          <w:bCs/>
                          <w:color w:val="404040" w:themeColor="text1" w:themeTint="BF"/>
                        </w:rPr>
                        <w:t xml:space="preserve">Senior Analyst (DevOps Engineer), </w:t>
                      </w:r>
                      <w:r w:rsidRPr="00B82858">
                        <w:rPr>
                          <w:color w:val="404040" w:themeColor="text1" w:themeTint="BF"/>
                        </w:rPr>
                        <w:t>12/2022 – Current</w:t>
                      </w:r>
                    </w:p>
                    <w:p w14:paraId="7834CA5A" w14:textId="61020611" w:rsidR="000F267B" w:rsidRPr="00751D97" w:rsidRDefault="00AE1454" w:rsidP="00751D97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 xml:space="preserve">             </w:t>
                      </w:r>
                      <w:r w:rsidRPr="00B82858">
                        <w:rPr>
                          <w:b/>
                          <w:bCs/>
                          <w:color w:val="404040" w:themeColor="text1" w:themeTint="BF"/>
                        </w:rPr>
                        <w:t xml:space="preserve">Capgemini Technology Services – </w:t>
                      </w:r>
                      <w:r w:rsidRPr="00B82858">
                        <w:rPr>
                          <w:color w:val="404040" w:themeColor="text1" w:themeTint="BF"/>
                        </w:rPr>
                        <w:t>Pune, Maharashtra</w:t>
                      </w:r>
                    </w:p>
                    <w:p w14:paraId="1B07F536" w14:textId="6D840B5D" w:rsidR="000F267B" w:rsidRPr="000F267B" w:rsidRDefault="005F4119" w:rsidP="005F4119">
                      <w:pPr>
                        <w:widowControl w:val="0"/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 xml:space="preserve">              Project: </w:t>
                      </w:r>
                      <w:r w:rsidR="000F267B" w:rsidRPr="000F267B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Ikano Bank</w:t>
                      </w:r>
                    </w:p>
                    <w:p w14:paraId="5F03589A" w14:textId="77777777" w:rsidR="00326C31" w:rsidRDefault="000F267B" w:rsidP="00326C31">
                      <w:pPr>
                        <w:widowControl w:val="0"/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left="552" w:right="658"/>
                        <w:jc w:val="left"/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</w:pPr>
                      <w:r w:rsidRPr="000F267B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 xml:space="preserve">Role: </w:t>
                      </w:r>
                    </w:p>
                    <w:p w14:paraId="42E7930E" w14:textId="77777777" w:rsidR="00326C31" w:rsidRDefault="00326C3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326C31">
                        <w:rPr>
                          <w:color w:val="404040" w:themeColor="text1" w:themeTint="BF"/>
                          <w:sz w:val="20"/>
                        </w:rPr>
                        <w:t xml:space="preserve">Deployed and maintained containerized microservices using </w:t>
                      </w:r>
                      <w:r w:rsidRPr="00326C31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Docker and Kubernetes</w:t>
                      </w:r>
                      <w:r w:rsidRPr="00326C31">
                        <w:rPr>
                          <w:color w:val="404040" w:themeColor="text1" w:themeTint="BF"/>
                          <w:sz w:val="20"/>
                        </w:rPr>
                        <w:t>, achieving a 99% uptime and reducing infrastructure cost through optimized resource allocation.</w:t>
                      </w:r>
                    </w:p>
                    <w:p w14:paraId="1F08FB6B" w14:textId="58098348" w:rsidR="00326C31" w:rsidRDefault="00326C31" w:rsidP="00326C3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326C31">
                        <w:rPr>
                          <w:color w:val="404040" w:themeColor="text1" w:themeTint="BF"/>
                          <w:sz w:val="20"/>
                        </w:rPr>
                        <w:t xml:space="preserve">Audited all existing </w:t>
                      </w:r>
                      <w:r w:rsidRPr="00326C31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Jenkins</w:t>
                      </w:r>
                      <w:r w:rsidRPr="00326C31">
                        <w:rPr>
                          <w:color w:val="404040" w:themeColor="text1" w:themeTint="BF"/>
                          <w:sz w:val="20"/>
                        </w:rPr>
                        <w:t xml:space="preserve"> pipelines, including their stages, steps, triggers, dependencies, and integration and </w:t>
                      </w:r>
                      <w:r w:rsidRPr="00326C31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migrating to GitHub Actions</w:t>
                      </w:r>
                      <w:r w:rsidRPr="00326C31">
                        <w:rPr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63C513E6" w14:textId="45F79AEB" w:rsidR="00326C31" w:rsidRPr="00326C31" w:rsidRDefault="00326C31" w:rsidP="00326C3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Mapped out environment variables, credentials, and secrets used in Jenkins and plan for their secure migration to GitHub Actions secrets.</w:t>
                      </w:r>
                    </w:p>
                    <w:p w14:paraId="41003B5B" w14:textId="061FD2E7" w:rsidR="00AF339C" w:rsidRDefault="00326C3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Established and maintained </w:t>
                      </w:r>
                      <w:r w:rsidRPr="00DE6BAF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AWS</w:t>
                      </w: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="00DE6BAF" w:rsidRPr="0064517C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Identity and Management (IAM)</w:t>
                      </w:r>
                      <w:r w:rsidR="00DE6BAF">
                        <w:rPr>
                          <w:color w:val="404040" w:themeColor="text1" w:themeTint="BF"/>
                          <w:sz w:val="20"/>
                        </w:rPr>
                        <w:t xml:space="preserve"> roles, policies, and security groups, mitigating potential breaches and exceeding compliance requirements based on industry audits.</w:t>
                      </w:r>
                    </w:p>
                    <w:p w14:paraId="7D5537FB" w14:textId="7F8B7072" w:rsidR="00DE6BAF" w:rsidRPr="00326C31" w:rsidRDefault="00DE6BAF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Implemented </w:t>
                      </w:r>
                      <w:r w:rsidRPr="00AE0069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AWS CloudWatch and CloudTrail</w:t>
                      </w: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, setting up alerts to ensure system performance and reliability. </w:t>
                      </w:r>
                    </w:p>
                    <w:p w14:paraId="3695DA2A" w14:textId="077F14A6" w:rsidR="00E93734" w:rsidRPr="00E93734" w:rsidRDefault="00E93734" w:rsidP="00E9373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E93734">
                        <w:rPr>
                          <w:color w:val="404040" w:themeColor="text1" w:themeTint="BF"/>
                          <w:sz w:val="20"/>
                        </w:rPr>
                        <w:t>Optimizing pipeline performance, such as reducing build times and improving efficiency. Implementing parallel execution and caching mechanisms.</w:t>
                      </w:r>
                    </w:p>
                    <w:p w14:paraId="35FCCF65" w14:textId="191A01FA" w:rsidR="006C04FF" w:rsidRPr="00326C31" w:rsidRDefault="00E93734" w:rsidP="00326C3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E93734">
                        <w:rPr>
                          <w:color w:val="404040" w:themeColor="text1" w:themeTint="BF"/>
                          <w:sz w:val="20"/>
                        </w:rPr>
                        <w:t>Maintaining and updating Jenkins pipelines to adapt to changing project requirements. Troubleshooting pipeline failures and resolving issues.</w:t>
                      </w:r>
                    </w:p>
                    <w:p w14:paraId="04D0A1F1" w14:textId="279F95F8" w:rsidR="00AF339C" w:rsidRDefault="00552EA7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552EA7">
                        <w:rPr>
                          <w:color w:val="404040" w:themeColor="text1" w:themeTint="BF"/>
                          <w:sz w:val="20"/>
                        </w:rPr>
                        <w:t>Created and maintained Docker containers, addressing specific project and team needs for scalability, portability, and consistency.</w:t>
                      </w:r>
                    </w:p>
                    <w:p w14:paraId="5F8347BB" w14:textId="4B6E4B84" w:rsidR="00552EA7" w:rsidRDefault="00552EA7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Ensured containers are running smoothly, restart them if needed, and perform updates.</w:t>
                      </w:r>
                    </w:p>
                    <w:p w14:paraId="6CFCF9B9" w14:textId="4D663240" w:rsidR="00552EA7" w:rsidRDefault="00DE6BAF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Collaborated with </w:t>
                      </w:r>
                      <w:r w:rsidRPr="00DE6BAF">
                        <w:rPr>
                          <w:b/>
                          <w:bCs/>
                          <w:color w:val="404040" w:themeColor="text1" w:themeTint="BF"/>
                          <w:sz w:val="20"/>
                        </w:rPr>
                        <w:t>Developers, QA teams, and system administrators</w:t>
                      </w:r>
                      <w:r>
                        <w:rPr>
                          <w:color w:val="404040" w:themeColor="text1" w:themeTint="BF"/>
                          <w:sz w:val="20"/>
                        </w:rPr>
                        <w:t xml:space="preserve"> to ensure seamless delivery and reliability of containerized application.</w:t>
                      </w:r>
                    </w:p>
                    <w:p w14:paraId="3F185C5A" w14:textId="4061E804" w:rsidR="00552EA7" w:rsidRDefault="0002088D" w:rsidP="00AF339C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Assisted developers in troubleshooting website issues based on log analysis.</w:t>
                      </w:r>
                    </w:p>
                    <w:p w14:paraId="5D420640" w14:textId="595F1D0A" w:rsidR="0002088D" w:rsidRPr="00DE6BAF" w:rsidRDefault="00850C5E" w:rsidP="00DE6BAF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Collaborated directly with clients to troubleshoot and resolve critical issues encountered during sanity testing.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5132D93" wp14:editId="218B5373">
                <wp:simplePos x="0" y="0"/>
                <wp:positionH relativeFrom="page">
                  <wp:posOffset>4756150</wp:posOffset>
                </wp:positionH>
                <wp:positionV relativeFrom="margin">
                  <wp:posOffset>4029075</wp:posOffset>
                </wp:positionV>
                <wp:extent cx="2130425" cy="13144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9AB5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418FDA0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6AD5627" w14:textId="4C776D09" w:rsidR="00F00D23" w:rsidRPr="00B82858" w:rsidRDefault="00F00D23" w:rsidP="0065772F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B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ansal Institute of Science and</w:t>
                            </w:r>
                            <w:r w:rsidR="00CD3B7C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Technology</w:t>
                            </w:r>
                          </w:p>
                          <w:p w14:paraId="02CEF4CE" w14:textId="4408E9C1" w:rsidR="00F00D23" w:rsidRPr="00B82858" w:rsidRDefault="00536021" w:rsidP="0065772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BTech</w:t>
                            </w:r>
                          </w:p>
                          <w:p w14:paraId="7E98F172" w14:textId="7F39C207" w:rsidR="00F00D23" w:rsidRPr="00B82858" w:rsidRDefault="00F00D23" w:rsidP="009D1C1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20</w:t>
                            </w:r>
                            <w:r w:rsidR="009D1C1B" w:rsidRPr="00B82858">
                              <w:rPr>
                                <w:color w:val="404040" w:themeColor="text1" w:themeTint="BF"/>
                              </w:rPr>
                              <w:t>22</w:t>
                            </w:r>
                          </w:p>
                          <w:p w14:paraId="6A92352C" w14:textId="0B83CB68" w:rsidR="00F00D23" w:rsidRPr="00B82858" w:rsidRDefault="009D1C1B" w:rsidP="0065772F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8.0 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2D93" id="_x0000_s1028" type="#_x0000_t202" style="position:absolute;left:0;text-align:left;margin-left:374.5pt;margin-top:317.25pt;width:167.75pt;height:10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" filled="f" stroked="f">
                <v:textbox>
                  <w:txbxContent>
                    <w:p w14:paraId="2F649AB5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418FDA0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6AD5627" w14:textId="4C776D09" w:rsidR="00F00D23" w:rsidRPr="00B82858" w:rsidRDefault="00F00D23" w:rsidP="0065772F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B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ansal Institute of Science and</w:t>
                      </w:r>
                      <w:r w:rsidR="00CD3B7C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Technology</w:t>
                      </w:r>
                    </w:p>
                    <w:p w14:paraId="02CEF4CE" w14:textId="4408E9C1" w:rsidR="00F00D23" w:rsidRPr="00B82858" w:rsidRDefault="00536021" w:rsidP="0065772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BTech</w:t>
                      </w:r>
                    </w:p>
                    <w:p w14:paraId="7E98F172" w14:textId="7F39C207" w:rsidR="00F00D23" w:rsidRPr="00B82858" w:rsidRDefault="00F00D23" w:rsidP="009D1C1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20</w:t>
                      </w:r>
                      <w:r w:rsidR="009D1C1B" w:rsidRPr="00B82858">
                        <w:rPr>
                          <w:color w:val="404040" w:themeColor="text1" w:themeTint="BF"/>
                        </w:rPr>
                        <w:t>22</w:t>
                      </w:r>
                    </w:p>
                    <w:p w14:paraId="6A92352C" w14:textId="0B83CB68" w:rsidR="00F00D23" w:rsidRPr="00B82858" w:rsidRDefault="009D1C1B" w:rsidP="0065772F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 xml:space="preserve">8.0 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CGPA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19ABE281" wp14:editId="4D46C5F2">
                <wp:simplePos x="0" y="0"/>
                <wp:positionH relativeFrom="page">
                  <wp:posOffset>4718050</wp:posOffset>
                </wp:positionH>
                <wp:positionV relativeFrom="margin">
                  <wp:posOffset>1892300</wp:posOffset>
                </wp:positionV>
                <wp:extent cx="3048000" cy="2171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44D21" w14:textId="77777777" w:rsidR="00F00D23" w:rsidRPr="005919ED" w:rsidRDefault="00F00D23" w:rsidP="0065772F">
                            <w:pPr>
                              <w:pStyle w:val="Heading1"/>
                              <w:rPr>
                                <w:rFonts w:ascii="Source Sans Pro" w:hAnsi="Source Sans Pro"/>
                              </w:rPr>
                            </w:pPr>
                            <w:r w:rsidRPr="005919ED">
                              <w:rPr>
                                <w:rFonts w:ascii="Source Sans Pro" w:hAnsi="Source Sans Pro"/>
                              </w:rPr>
                              <w:t>Skills</w:t>
                            </w:r>
                          </w:p>
                          <w:p w14:paraId="6BDFEC63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87C867B" w14:textId="0F79D574" w:rsidR="00F00D23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Containerization: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36021" w:rsidRPr="00CD3B7C"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>Docker</w:t>
                            </w:r>
                          </w:p>
                          <w:p w14:paraId="2C3FE18B" w14:textId="60475382" w:rsidR="00F00D23" w:rsidRPr="00CD3B7C" w:rsidRDefault="00CD3B7C" w:rsidP="00CD3B7C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CI/CD: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CD3B7C"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>GitHub Actions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 xml:space="preserve">, </w:t>
                            </w:r>
                            <w:r w:rsidRPr="00CD3B7C"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  <w:t>Jenkins</w:t>
                            </w:r>
                          </w:p>
                          <w:p w14:paraId="4483ADCC" w14:textId="77777777" w:rsidR="005F4119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Cloud: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AWS</w:t>
                            </w:r>
                            <w:r w:rsidR="005F4119">
                              <w:rPr>
                                <w:color w:val="404040" w:themeColor="text1" w:themeTint="BF"/>
                              </w:rPr>
                              <w:t xml:space="preserve"> (EC2, S3, IAM, VPC,</w:t>
                            </w:r>
                          </w:p>
                          <w:p w14:paraId="29BC6891" w14:textId="08539137" w:rsidR="00F00D23" w:rsidRPr="00B82858" w:rsidRDefault="005F4119" w:rsidP="005F4119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CloudFormation, CloudWatch, EKS)</w:t>
                            </w:r>
                          </w:p>
                          <w:p w14:paraId="3C0438B3" w14:textId="71D304AB" w:rsidR="00F00D23" w:rsidRPr="00B82858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CD3B7C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Version Control: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36021" w:rsidRPr="00B82858">
                              <w:rPr>
                                <w:color w:val="404040" w:themeColor="text1" w:themeTint="BF"/>
                              </w:rPr>
                              <w:t>GIT/GitHub</w:t>
                            </w:r>
                          </w:p>
                          <w:p w14:paraId="09000372" w14:textId="1187E653" w:rsidR="00F00D23" w:rsidRPr="00B82858" w:rsidRDefault="00CD3B7C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F62B1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Container Orchestration: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36021" w:rsidRPr="00B82858">
                              <w:rPr>
                                <w:color w:val="404040" w:themeColor="text1" w:themeTint="BF"/>
                              </w:rPr>
                              <w:t>Kubernetes</w:t>
                            </w:r>
                          </w:p>
                          <w:p w14:paraId="17EB3A49" w14:textId="7DDBB302" w:rsidR="00AE1454" w:rsidRPr="00B82858" w:rsidRDefault="00F62B16" w:rsidP="00AE1454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F62B1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Team Management: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AE1454" w:rsidRPr="00B82858">
                              <w:rPr>
                                <w:color w:val="404040" w:themeColor="text1" w:themeTint="BF"/>
                              </w:rPr>
                              <w:t xml:space="preserve">Jira, Confluence,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crow</w:t>
                            </w:r>
                            <w:r w:rsidR="000C211E">
                              <w:rPr>
                                <w:color w:val="404040" w:themeColor="text1" w:themeTint="BF"/>
                              </w:rPr>
                              <w:t>d</w:t>
                            </w:r>
                          </w:p>
                          <w:p w14:paraId="0CB35B70" w14:textId="13FE1E79" w:rsidR="00536021" w:rsidRPr="00B82858" w:rsidRDefault="00F62B16" w:rsidP="00536021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F62B1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Operating System: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AE1454" w:rsidRPr="00B82858">
                              <w:rPr>
                                <w:color w:val="404040" w:themeColor="text1" w:themeTint="BF"/>
                              </w:rPr>
                              <w:t xml:space="preserve">Windows, </w:t>
                            </w:r>
                            <w:r w:rsidR="00536021" w:rsidRPr="00B82858">
                              <w:rPr>
                                <w:color w:val="404040" w:themeColor="text1" w:themeTint="BF"/>
                              </w:rPr>
                              <w:t>Linux</w:t>
                            </w:r>
                          </w:p>
                          <w:p w14:paraId="32D86942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281" id="_x0000_s1029" type="#_x0000_t202" style="position:absolute;left:0;text-align:left;margin-left:371.5pt;margin-top:149pt;width:240pt;height:17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" filled="f" stroked="f">
                <v:textbox>
                  <w:txbxContent>
                    <w:p w14:paraId="7E144D21" w14:textId="77777777" w:rsidR="00F00D23" w:rsidRPr="005919ED" w:rsidRDefault="00F00D23" w:rsidP="0065772F">
                      <w:pPr>
                        <w:pStyle w:val="Heading1"/>
                        <w:rPr>
                          <w:rFonts w:ascii="Source Sans Pro" w:hAnsi="Source Sans Pro"/>
                        </w:rPr>
                      </w:pPr>
                      <w:r w:rsidRPr="005919ED">
                        <w:rPr>
                          <w:rFonts w:ascii="Source Sans Pro" w:hAnsi="Source Sans Pro"/>
                        </w:rPr>
                        <w:t>Skills</w:t>
                      </w:r>
                    </w:p>
                    <w:p w14:paraId="6BDFEC63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87C867B" w14:textId="0F79D574" w:rsidR="00F00D23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Containerization: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536021" w:rsidRPr="00CD3B7C">
                        <w:rPr>
                          <w:color w:val="404040" w:themeColor="text1" w:themeTint="BF"/>
                          <w:sz w:val="24"/>
                          <w:szCs w:val="28"/>
                        </w:rPr>
                        <w:t>Docker</w:t>
                      </w:r>
                    </w:p>
                    <w:p w14:paraId="2C3FE18B" w14:textId="60475382" w:rsidR="00F00D23" w:rsidRPr="00CD3B7C" w:rsidRDefault="00CD3B7C" w:rsidP="00CD3B7C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CI/CD: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CD3B7C">
                        <w:rPr>
                          <w:color w:val="404040" w:themeColor="text1" w:themeTint="BF"/>
                          <w:sz w:val="24"/>
                          <w:szCs w:val="28"/>
                        </w:rPr>
                        <w:t>GitHub Actions</w:t>
                      </w:r>
                      <w:r>
                        <w:rPr>
                          <w:color w:val="404040" w:themeColor="text1" w:themeTint="BF"/>
                          <w:sz w:val="24"/>
                          <w:szCs w:val="28"/>
                        </w:rPr>
                        <w:t xml:space="preserve">, </w:t>
                      </w:r>
                      <w:r w:rsidRPr="00CD3B7C">
                        <w:rPr>
                          <w:color w:val="404040" w:themeColor="text1" w:themeTint="BF"/>
                          <w:sz w:val="24"/>
                          <w:szCs w:val="28"/>
                        </w:rPr>
                        <w:t>Jenkins</w:t>
                      </w:r>
                    </w:p>
                    <w:p w14:paraId="4483ADCC" w14:textId="77777777" w:rsidR="005F4119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Cloud:</w:t>
                      </w:r>
                      <w:r>
                        <w:rPr>
                          <w:color w:val="404040" w:themeColor="text1" w:themeTint="BF"/>
                        </w:rPr>
                        <w:t xml:space="preserve"> AWS</w:t>
                      </w:r>
                      <w:r w:rsidR="005F4119">
                        <w:rPr>
                          <w:color w:val="404040" w:themeColor="text1" w:themeTint="BF"/>
                        </w:rPr>
                        <w:t xml:space="preserve"> (EC2, S3, IAM, VPC,</w:t>
                      </w:r>
                    </w:p>
                    <w:p w14:paraId="29BC6891" w14:textId="08539137" w:rsidR="00F00D23" w:rsidRPr="00B82858" w:rsidRDefault="005F4119" w:rsidP="005F4119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CloudFormation, CloudWatch, EKS)</w:t>
                      </w:r>
                    </w:p>
                    <w:p w14:paraId="3C0438B3" w14:textId="71D304AB" w:rsidR="00F00D23" w:rsidRPr="00B82858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CD3B7C">
                        <w:rPr>
                          <w:b/>
                          <w:bCs/>
                          <w:color w:val="404040" w:themeColor="text1" w:themeTint="BF"/>
                        </w:rPr>
                        <w:t>Version Control: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536021" w:rsidRPr="00B82858">
                        <w:rPr>
                          <w:color w:val="404040" w:themeColor="text1" w:themeTint="BF"/>
                        </w:rPr>
                        <w:t>GIT/GitHub</w:t>
                      </w:r>
                    </w:p>
                    <w:p w14:paraId="09000372" w14:textId="1187E653" w:rsidR="00F00D23" w:rsidRPr="00B82858" w:rsidRDefault="00CD3B7C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F62B16">
                        <w:rPr>
                          <w:b/>
                          <w:bCs/>
                          <w:color w:val="404040" w:themeColor="text1" w:themeTint="BF"/>
                        </w:rPr>
                        <w:t>Container Orchestration: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536021" w:rsidRPr="00B82858">
                        <w:rPr>
                          <w:color w:val="404040" w:themeColor="text1" w:themeTint="BF"/>
                        </w:rPr>
                        <w:t>Kubernetes</w:t>
                      </w:r>
                    </w:p>
                    <w:p w14:paraId="17EB3A49" w14:textId="7DDBB302" w:rsidR="00AE1454" w:rsidRPr="00B82858" w:rsidRDefault="00F62B16" w:rsidP="00AE1454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F62B16">
                        <w:rPr>
                          <w:b/>
                          <w:bCs/>
                          <w:color w:val="404040" w:themeColor="text1" w:themeTint="BF"/>
                        </w:rPr>
                        <w:t>Team Management: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AE1454" w:rsidRPr="00B82858">
                        <w:rPr>
                          <w:color w:val="404040" w:themeColor="text1" w:themeTint="BF"/>
                        </w:rPr>
                        <w:t xml:space="preserve">Jira, Confluence, </w:t>
                      </w:r>
                      <w:r>
                        <w:rPr>
                          <w:color w:val="404040" w:themeColor="text1" w:themeTint="BF"/>
                        </w:rPr>
                        <w:t>crow</w:t>
                      </w:r>
                      <w:r w:rsidR="000C211E">
                        <w:rPr>
                          <w:color w:val="404040" w:themeColor="text1" w:themeTint="BF"/>
                        </w:rPr>
                        <w:t>d</w:t>
                      </w:r>
                    </w:p>
                    <w:p w14:paraId="0CB35B70" w14:textId="13FE1E79" w:rsidR="00536021" w:rsidRPr="00B82858" w:rsidRDefault="00F62B16" w:rsidP="00536021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F62B16">
                        <w:rPr>
                          <w:b/>
                          <w:bCs/>
                          <w:color w:val="404040" w:themeColor="text1" w:themeTint="BF"/>
                        </w:rPr>
                        <w:t>Operating System: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AE1454" w:rsidRPr="00B82858">
                        <w:rPr>
                          <w:color w:val="404040" w:themeColor="text1" w:themeTint="BF"/>
                        </w:rPr>
                        <w:t xml:space="preserve">Windows, </w:t>
                      </w:r>
                      <w:r w:rsidR="00536021" w:rsidRPr="00B82858">
                        <w:rPr>
                          <w:color w:val="404040" w:themeColor="text1" w:themeTint="BF"/>
                        </w:rPr>
                        <w:t>Linux</w:t>
                      </w:r>
                    </w:p>
                    <w:p w14:paraId="32D86942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61E39EFA" wp14:editId="57BB3F9F">
                <wp:simplePos x="0" y="0"/>
                <wp:positionH relativeFrom="page">
                  <wp:posOffset>4730750</wp:posOffset>
                </wp:positionH>
                <wp:positionV relativeFrom="page">
                  <wp:posOffset>2374900</wp:posOffset>
                </wp:positionV>
                <wp:extent cx="38100" cy="7269480"/>
                <wp:effectExtent l="0" t="0" r="19050" b="2667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69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E4F9D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2.5pt,187pt" to="375.5pt,7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3DEF3FF7" wp14:editId="1AEB865E">
                <wp:simplePos x="0" y="0"/>
                <wp:positionH relativeFrom="page">
                  <wp:posOffset>4756150</wp:posOffset>
                </wp:positionH>
                <wp:positionV relativeFrom="margin">
                  <wp:posOffset>7353300</wp:posOffset>
                </wp:positionV>
                <wp:extent cx="2221865" cy="1282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9DEE" w14:textId="10DFA93C" w:rsidR="00F00D23" w:rsidRPr="000B296B" w:rsidRDefault="00536021" w:rsidP="000B296B">
                            <w:pPr>
                              <w:pStyle w:val="Heading1"/>
                            </w:pPr>
                            <w:r>
                              <w:t>Languages</w:t>
                            </w:r>
                          </w:p>
                          <w:p w14:paraId="0340874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5D939EFD" w14:textId="6FA2497E" w:rsidR="00F00D23" w:rsidRPr="00B82858" w:rsidRDefault="00536021" w:rsidP="000B296B">
                            <w:pPr>
                              <w:rPr>
                                <w:rStyle w:val="Emphasis"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</w:rPr>
                              <w:t>Hindi</w:t>
                            </w:r>
                          </w:p>
                          <w:p w14:paraId="5F722CE2" w14:textId="0A7C4762" w:rsidR="00F00D23" w:rsidRPr="00B82858" w:rsidRDefault="00536021" w:rsidP="000B296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Native</w:t>
                            </w:r>
                          </w:p>
                          <w:p w14:paraId="3A30D057" w14:textId="77777777" w:rsidR="00F00D23" w:rsidRPr="00B82858" w:rsidRDefault="00F00D23" w:rsidP="000B296B">
                            <w:pPr>
                              <w:pStyle w:val="Smallspace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DB57C35" w14:textId="2E3808F5" w:rsidR="00F00D23" w:rsidRPr="00B82858" w:rsidRDefault="00536021" w:rsidP="000B296B">
                            <w:pPr>
                              <w:rPr>
                                <w:rStyle w:val="Emphasis"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</w:rPr>
                              <w:t>English</w:t>
                            </w:r>
                          </w:p>
                          <w:p w14:paraId="41C3C0AA" w14:textId="4C751DB0" w:rsidR="00F00D23" w:rsidRPr="00B82858" w:rsidRDefault="00536021" w:rsidP="000B296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Upper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3FF7" id="_x0000_s1030" type="#_x0000_t202" style="position:absolute;left:0;text-align:left;margin-left:374.5pt;margin-top:579pt;width:174.95pt;height:10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" filled="f" stroked="f">
                <v:textbox>
                  <w:txbxContent>
                    <w:p w14:paraId="581D9DEE" w14:textId="10DFA93C" w:rsidR="00F00D23" w:rsidRPr="000B296B" w:rsidRDefault="00536021" w:rsidP="000B296B">
                      <w:pPr>
                        <w:pStyle w:val="Heading1"/>
                      </w:pPr>
                      <w:r>
                        <w:t>Languages</w:t>
                      </w:r>
                    </w:p>
                    <w:p w14:paraId="0340874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5D939EFD" w14:textId="6FA2497E" w:rsidR="00F00D23" w:rsidRPr="00B82858" w:rsidRDefault="00536021" w:rsidP="000B296B">
                      <w:pPr>
                        <w:rPr>
                          <w:rStyle w:val="Emphasis"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</w:rPr>
                        <w:t>Hindi</w:t>
                      </w:r>
                    </w:p>
                    <w:p w14:paraId="5F722CE2" w14:textId="0A7C4762" w:rsidR="00F00D23" w:rsidRPr="00B82858" w:rsidRDefault="00536021" w:rsidP="000B296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Native</w:t>
                      </w:r>
                    </w:p>
                    <w:p w14:paraId="3A30D057" w14:textId="77777777" w:rsidR="00F00D23" w:rsidRPr="00B82858" w:rsidRDefault="00F00D23" w:rsidP="000B296B">
                      <w:pPr>
                        <w:pStyle w:val="Smallspace"/>
                        <w:rPr>
                          <w:color w:val="404040" w:themeColor="text1" w:themeTint="BF"/>
                        </w:rPr>
                      </w:pPr>
                    </w:p>
                    <w:p w14:paraId="7DB57C35" w14:textId="2E3808F5" w:rsidR="00F00D23" w:rsidRPr="00B82858" w:rsidRDefault="00536021" w:rsidP="000B296B">
                      <w:pPr>
                        <w:rPr>
                          <w:rStyle w:val="Emphasis"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</w:rPr>
                        <w:t>English</w:t>
                      </w:r>
                    </w:p>
                    <w:p w14:paraId="41C3C0AA" w14:textId="4C751DB0" w:rsidR="00F00D23" w:rsidRPr="00B82858" w:rsidRDefault="00536021" w:rsidP="000B296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Upper Intermediate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230B1983" wp14:editId="4AB8AECB">
                <wp:simplePos x="0" y="0"/>
                <wp:positionH relativeFrom="page">
                  <wp:posOffset>4768850</wp:posOffset>
                </wp:positionH>
                <wp:positionV relativeFrom="page">
                  <wp:posOffset>6800850</wp:posOffset>
                </wp:positionV>
                <wp:extent cx="2176145" cy="7937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79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A7CF" w14:textId="496E7F66" w:rsidR="00536021" w:rsidRPr="00536021" w:rsidRDefault="00F00D23" w:rsidP="00536021">
                            <w:pPr>
                              <w:pStyle w:val="Heading1"/>
                            </w:pPr>
                            <w:r w:rsidRPr="000B296B">
                              <w:t>A</w:t>
                            </w:r>
                            <w:r w:rsidR="00536021">
                              <w:t>Wards</w:t>
                            </w:r>
                          </w:p>
                          <w:p w14:paraId="02A471CE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A7E0586" w14:textId="2F1A45AC" w:rsidR="00536021" w:rsidRPr="00B82858" w:rsidRDefault="00536021" w:rsidP="00536021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  <w:t>- Rising Star</w:t>
                            </w:r>
                          </w:p>
                          <w:p w14:paraId="09EEAFED" w14:textId="6CB73230" w:rsidR="00536021" w:rsidRPr="00B82858" w:rsidRDefault="00536021" w:rsidP="00536021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  <w:t>- Xtra Mile</w:t>
                            </w:r>
                          </w:p>
                          <w:p w14:paraId="679C4BBB" w14:textId="77777777" w:rsidR="00F00D23" w:rsidRPr="000B296B" w:rsidRDefault="00F00D23" w:rsidP="000B296B"/>
                          <w:p w14:paraId="721231BA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1983" id="_x0000_s1031" type="#_x0000_t202" style="position:absolute;left:0;text-align:left;margin-left:375.5pt;margin-top:535.5pt;width:171.35pt;height:6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" filled="f" stroked="f">
                <v:textbox>
                  <w:txbxContent>
                    <w:p w14:paraId="1E6CA7CF" w14:textId="496E7F66" w:rsidR="00536021" w:rsidRPr="00536021" w:rsidRDefault="00F00D23" w:rsidP="00536021">
                      <w:pPr>
                        <w:pStyle w:val="Heading1"/>
                      </w:pPr>
                      <w:r w:rsidRPr="000B296B">
                        <w:t>A</w:t>
                      </w:r>
                      <w:r w:rsidR="00536021">
                        <w:t>Wards</w:t>
                      </w:r>
                    </w:p>
                    <w:p w14:paraId="02A471CE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A7E0586" w14:textId="2F1A45AC" w:rsidR="00536021" w:rsidRPr="00B82858" w:rsidRDefault="00536021" w:rsidP="00536021">
                      <w:pPr>
                        <w:rPr>
                          <w:b/>
                          <w:iCs/>
                          <w:color w:val="404040" w:themeColor="text1" w:themeTint="BF"/>
                        </w:rPr>
                      </w:pPr>
                      <w:r w:rsidRPr="00B82858">
                        <w:rPr>
                          <w:b/>
                          <w:iCs/>
                          <w:color w:val="404040" w:themeColor="text1" w:themeTint="BF"/>
                        </w:rPr>
                        <w:t>- Rising Star</w:t>
                      </w:r>
                    </w:p>
                    <w:p w14:paraId="09EEAFED" w14:textId="6CB73230" w:rsidR="00536021" w:rsidRPr="00B82858" w:rsidRDefault="00536021" w:rsidP="00536021">
                      <w:pPr>
                        <w:rPr>
                          <w:b/>
                          <w:iCs/>
                          <w:color w:val="404040" w:themeColor="text1" w:themeTint="BF"/>
                        </w:rPr>
                      </w:pPr>
                      <w:r w:rsidRPr="00B82858">
                        <w:rPr>
                          <w:b/>
                          <w:iCs/>
                          <w:color w:val="404040" w:themeColor="text1" w:themeTint="BF"/>
                        </w:rPr>
                        <w:t>- Xtra Mile</w:t>
                      </w:r>
                    </w:p>
                    <w:p w14:paraId="679C4BBB" w14:textId="77777777" w:rsidR="00F00D23" w:rsidRPr="000B296B" w:rsidRDefault="00F00D23" w:rsidP="000B296B"/>
                    <w:p w14:paraId="721231BA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1EF0207" w14:textId="2A57243C" w:rsidR="00F00D23" w:rsidRPr="00F00D23" w:rsidRDefault="00AE1454" w:rsidP="00F00D23">
      <w:pPr>
        <w:pStyle w:val="Heading1"/>
      </w:pPr>
      <w:r>
        <w:t>Summary</w:t>
      </w:r>
    </w:p>
    <w:p w14:paraId="2C4CC53B" w14:textId="343430BE" w:rsidR="009D35CA" w:rsidRPr="00F62B16" w:rsidRDefault="00751D97" w:rsidP="009D35CA">
      <w:pPr>
        <w:spacing w:after="160" w:line="259" w:lineRule="auto"/>
        <w:jc w:val="left"/>
        <w:rPr>
          <w:color w:val="404040" w:themeColor="text1" w:themeTint="BF"/>
          <w:sz w:val="20"/>
          <w:szCs w:val="20"/>
        </w:rPr>
      </w:pPr>
      <w:r w:rsidRPr="00751D97">
        <w:rPr>
          <w:color w:val="404040" w:themeColor="text1" w:themeTint="BF"/>
          <w:sz w:val="20"/>
          <w:szCs w:val="20"/>
        </w:rPr>
        <w:t>Dedicated DevOps Engineer with 2.</w:t>
      </w:r>
      <w:r w:rsidR="005F4119">
        <w:rPr>
          <w:color w:val="404040" w:themeColor="text1" w:themeTint="BF"/>
          <w:sz w:val="20"/>
          <w:szCs w:val="20"/>
        </w:rPr>
        <w:t>6</w:t>
      </w:r>
      <w:r w:rsidRPr="00751D97">
        <w:rPr>
          <w:color w:val="404040" w:themeColor="text1" w:themeTint="BF"/>
          <w:sz w:val="20"/>
          <w:szCs w:val="20"/>
        </w:rPr>
        <w:t xml:space="preserve"> years of hands-on experience designing, implementing, and maintaining automated systems for software delivery. Expertise in leveraging tools like GitHub Actions, Jenkins, Docker, Aws cloud and </w:t>
      </w:r>
      <w:r w:rsidR="007A775A">
        <w:rPr>
          <w:color w:val="404040" w:themeColor="text1" w:themeTint="BF"/>
          <w:sz w:val="20"/>
          <w:szCs w:val="20"/>
        </w:rPr>
        <w:t>Kubernetes</w:t>
      </w:r>
      <w:r w:rsidRPr="00751D97">
        <w:rPr>
          <w:color w:val="404040" w:themeColor="text1" w:themeTint="BF"/>
          <w:sz w:val="20"/>
          <w:szCs w:val="20"/>
        </w:rPr>
        <w:t xml:space="preserve"> to enhance </w:t>
      </w:r>
      <w:r w:rsidR="009D35CA" w:rsidRPr="00751D97">
        <w:rPr>
          <w:color w:val="404040" w:themeColor="text1" w:themeTint="BF"/>
          <w:sz w:val="20"/>
          <w:szCs w:val="20"/>
        </w:rPr>
        <w:t>operational efficiency</w:t>
      </w:r>
      <w:r w:rsidR="009D35CA">
        <w:rPr>
          <w:color w:val="404040" w:themeColor="text1" w:themeTint="BF"/>
          <w:sz w:val="20"/>
          <w:szCs w:val="20"/>
        </w:rPr>
        <w:t>,</w:t>
      </w:r>
      <w:r w:rsidR="009D35CA" w:rsidRPr="00751D97">
        <w:rPr>
          <w:color w:val="404040" w:themeColor="text1" w:themeTint="BF"/>
          <w:sz w:val="20"/>
          <w:szCs w:val="20"/>
        </w:rPr>
        <w:t xml:space="preserve"> reduce deployment times and improve system reliability.</w:t>
      </w:r>
    </w:p>
    <w:p w14:paraId="53A79767" w14:textId="183741D3" w:rsidR="00751D97" w:rsidRDefault="00751D97" w:rsidP="006C04FF">
      <w:pPr>
        <w:spacing w:after="160" w:line="259" w:lineRule="auto"/>
        <w:jc w:val="left"/>
        <w:rPr>
          <w:color w:val="404040" w:themeColor="text1" w:themeTint="BF"/>
          <w:sz w:val="20"/>
          <w:szCs w:val="20"/>
        </w:rPr>
      </w:pPr>
    </w:p>
    <w:p w14:paraId="2E32BDE4" w14:textId="3ADFDC8D" w:rsidR="00751D97" w:rsidRDefault="00850C5E">
      <w:pPr>
        <w:spacing w:after="160" w:line="259" w:lineRule="auto"/>
        <w:jc w:val="left"/>
        <w:rPr>
          <w:color w:val="404040" w:themeColor="text1" w:themeTint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02807186" wp14:editId="3E086130">
                <wp:simplePos x="0" y="0"/>
                <wp:positionH relativeFrom="page">
                  <wp:posOffset>4749800</wp:posOffset>
                </wp:positionH>
                <wp:positionV relativeFrom="page">
                  <wp:posOffset>5759450</wp:posOffset>
                </wp:positionV>
                <wp:extent cx="2946400" cy="1314450"/>
                <wp:effectExtent l="0" t="0" r="0" b="0"/>
                <wp:wrapSquare wrapText="bothSides"/>
                <wp:docPr id="32874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4D83" w14:textId="322EF5EB" w:rsidR="00850C5E" w:rsidRPr="00DB7C3E" w:rsidRDefault="00850C5E" w:rsidP="00850C5E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14:paraId="64389698" w14:textId="77777777" w:rsidR="00850C5E" w:rsidRPr="000B296B" w:rsidRDefault="00850C5E" w:rsidP="00850C5E">
                            <w:pPr>
                              <w:pStyle w:val="Smallspace"/>
                            </w:pPr>
                          </w:p>
                          <w:p w14:paraId="0FCF8EF8" w14:textId="7F3FE26C" w:rsidR="00850C5E" w:rsidRDefault="00850C5E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DevOps on AWS Specialization (Coursera)</w:t>
                            </w:r>
                          </w:p>
                          <w:p w14:paraId="7B077B9B" w14:textId="77777777" w:rsidR="00850C5E" w:rsidRDefault="00850C5E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EF79F30" w14:textId="7224878F" w:rsidR="00850C5E" w:rsidRDefault="009D35CA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Capgemini Certified on Docker Practitioner</w:t>
                            </w:r>
                          </w:p>
                          <w:p w14:paraId="60F70DB6" w14:textId="77777777" w:rsidR="009D35CA" w:rsidRDefault="009D35CA" w:rsidP="00850C5E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8EAE9EB" w14:textId="77777777" w:rsidR="009D35CA" w:rsidRPr="00850C5E" w:rsidRDefault="009D35CA" w:rsidP="00850C5E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7186" id="_x0000_s1032" type="#_x0000_t202" style="position:absolute;margin-left:374pt;margin-top:453.5pt;width:232pt;height:10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" filled="f" stroked="f">
                <v:textbox>
                  <w:txbxContent>
                    <w:p w14:paraId="7EE64D83" w14:textId="322EF5EB" w:rsidR="00850C5E" w:rsidRPr="00DB7C3E" w:rsidRDefault="00850C5E" w:rsidP="00850C5E">
                      <w:pPr>
                        <w:pStyle w:val="Heading1"/>
                      </w:pPr>
                      <w:r>
                        <w:t>Certification</w:t>
                      </w:r>
                    </w:p>
                    <w:p w14:paraId="64389698" w14:textId="77777777" w:rsidR="00850C5E" w:rsidRPr="000B296B" w:rsidRDefault="00850C5E" w:rsidP="00850C5E">
                      <w:pPr>
                        <w:pStyle w:val="Smallspace"/>
                      </w:pPr>
                    </w:p>
                    <w:p w14:paraId="0FCF8EF8" w14:textId="7F3FE26C" w:rsidR="00850C5E" w:rsidRDefault="00850C5E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DevOps on AWS Specialization (Coursera)</w:t>
                      </w:r>
                    </w:p>
                    <w:p w14:paraId="7B077B9B" w14:textId="77777777" w:rsidR="00850C5E" w:rsidRDefault="00850C5E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EF79F30" w14:textId="7224878F" w:rsidR="00850C5E" w:rsidRDefault="009D35CA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Capgemini Certified on Docker Practitioner</w:t>
                      </w:r>
                    </w:p>
                    <w:p w14:paraId="60F70DB6" w14:textId="77777777" w:rsidR="009D35CA" w:rsidRDefault="009D35CA" w:rsidP="00850C5E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8EAE9EB" w14:textId="77777777" w:rsidR="009D35CA" w:rsidRPr="00850C5E" w:rsidRDefault="009D35CA" w:rsidP="00850C5E">
                      <w:pPr>
                        <w:rPr>
                          <w:b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sectPr w:rsidR="00751D97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E682E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707D99"/>
    <w:multiLevelType w:val="hybridMultilevel"/>
    <w:tmpl w:val="F1CEFCD0"/>
    <w:lvl w:ilvl="0" w:tplc="FFFFFFFF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D7527B"/>
    <w:multiLevelType w:val="hybridMultilevel"/>
    <w:tmpl w:val="FA16E9F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106E7BBA"/>
    <w:multiLevelType w:val="hybridMultilevel"/>
    <w:tmpl w:val="A528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76047"/>
    <w:multiLevelType w:val="hybridMultilevel"/>
    <w:tmpl w:val="BBD8D08C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2BAE7A51"/>
    <w:multiLevelType w:val="hybridMultilevel"/>
    <w:tmpl w:val="B0FE6F5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144EF"/>
    <w:multiLevelType w:val="hybridMultilevel"/>
    <w:tmpl w:val="9CACF328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5F8C3F56"/>
    <w:multiLevelType w:val="hybridMultilevel"/>
    <w:tmpl w:val="F1CEFCD0"/>
    <w:lvl w:ilvl="0" w:tplc="62DE70BC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32F36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B52A7B5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01927F02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D224326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A554FDC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C3EA930C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BEF09292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7F78B4BC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F547F"/>
    <w:multiLevelType w:val="hybridMultilevel"/>
    <w:tmpl w:val="A9547A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4275D"/>
    <w:multiLevelType w:val="hybridMultilevel"/>
    <w:tmpl w:val="EF6E0098"/>
    <w:lvl w:ilvl="0" w:tplc="A2D67730">
      <w:start w:val="8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5"/>
  </w:num>
  <w:num w:numId="2" w16cid:durableId="505023288">
    <w:abstractNumId w:val="8"/>
  </w:num>
  <w:num w:numId="3" w16cid:durableId="313024574">
    <w:abstractNumId w:val="11"/>
  </w:num>
  <w:num w:numId="4" w16cid:durableId="1052733521">
    <w:abstractNumId w:val="1"/>
  </w:num>
  <w:num w:numId="5" w16cid:durableId="1824347043">
    <w:abstractNumId w:val="0"/>
  </w:num>
  <w:num w:numId="6" w16cid:durableId="1007707843">
    <w:abstractNumId w:val="10"/>
  </w:num>
  <w:num w:numId="7" w16cid:durableId="817957014">
    <w:abstractNumId w:val="2"/>
  </w:num>
  <w:num w:numId="8" w16cid:durableId="1872915725">
    <w:abstractNumId w:val="13"/>
  </w:num>
  <w:num w:numId="9" w16cid:durableId="1336225531">
    <w:abstractNumId w:val="4"/>
  </w:num>
  <w:num w:numId="10" w16cid:durableId="1979142034">
    <w:abstractNumId w:val="12"/>
  </w:num>
  <w:num w:numId="11" w16cid:durableId="1434976896">
    <w:abstractNumId w:val="3"/>
  </w:num>
  <w:num w:numId="12" w16cid:durableId="1696155089">
    <w:abstractNumId w:val="6"/>
  </w:num>
  <w:num w:numId="13" w16cid:durableId="95641340">
    <w:abstractNumId w:val="7"/>
  </w:num>
  <w:num w:numId="14" w16cid:durableId="903977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B"/>
    <w:rsid w:val="00016D89"/>
    <w:rsid w:val="0002088D"/>
    <w:rsid w:val="00036F36"/>
    <w:rsid w:val="000B296B"/>
    <w:rsid w:val="000C211E"/>
    <w:rsid w:val="000F267B"/>
    <w:rsid w:val="00122C81"/>
    <w:rsid w:val="001E501D"/>
    <w:rsid w:val="0021183F"/>
    <w:rsid w:val="00232955"/>
    <w:rsid w:val="00257458"/>
    <w:rsid w:val="0027097E"/>
    <w:rsid w:val="002A38D2"/>
    <w:rsid w:val="002E11C0"/>
    <w:rsid w:val="002E432C"/>
    <w:rsid w:val="00307FD9"/>
    <w:rsid w:val="0031060D"/>
    <w:rsid w:val="00313787"/>
    <w:rsid w:val="00326C31"/>
    <w:rsid w:val="0037036D"/>
    <w:rsid w:val="003905A5"/>
    <w:rsid w:val="003D10AC"/>
    <w:rsid w:val="003D16F8"/>
    <w:rsid w:val="003D346C"/>
    <w:rsid w:val="0047020C"/>
    <w:rsid w:val="0047135E"/>
    <w:rsid w:val="0047484C"/>
    <w:rsid w:val="004C0DB9"/>
    <w:rsid w:val="004F1AB5"/>
    <w:rsid w:val="004F3FAB"/>
    <w:rsid w:val="00536021"/>
    <w:rsid w:val="00552EA7"/>
    <w:rsid w:val="0055578F"/>
    <w:rsid w:val="005919ED"/>
    <w:rsid w:val="005933EA"/>
    <w:rsid w:val="005F4119"/>
    <w:rsid w:val="005F73C2"/>
    <w:rsid w:val="0064517C"/>
    <w:rsid w:val="0065772F"/>
    <w:rsid w:val="006A1D0E"/>
    <w:rsid w:val="006C04FF"/>
    <w:rsid w:val="0071059B"/>
    <w:rsid w:val="00751D97"/>
    <w:rsid w:val="00772B75"/>
    <w:rsid w:val="00775ECC"/>
    <w:rsid w:val="007A3C8C"/>
    <w:rsid w:val="007A775A"/>
    <w:rsid w:val="00813B6C"/>
    <w:rsid w:val="00850C5E"/>
    <w:rsid w:val="00873202"/>
    <w:rsid w:val="008C2667"/>
    <w:rsid w:val="008C57C3"/>
    <w:rsid w:val="009576BF"/>
    <w:rsid w:val="00994AD3"/>
    <w:rsid w:val="009A74DF"/>
    <w:rsid w:val="009D1C1B"/>
    <w:rsid w:val="009D35CA"/>
    <w:rsid w:val="009D580B"/>
    <w:rsid w:val="009F7DBF"/>
    <w:rsid w:val="00A141B3"/>
    <w:rsid w:val="00A43764"/>
    <w:rsid w:val="00A4544A"/>
    <w:rsid w:val="00AC4D65"/>
    <w:rsid w:val="00AE0069"/>
    <w:rsid w:val="00AE1454"/>
    <w:rsid w:val="00AE3DA9"/>
    <w:rsid w:val="00AF339C"/>
    <w:rsid w:val="00B00999"/>
    <w:rsid w:val="00B03055"/>
    <w:rsid w:val="00B55C57"/>
    <w:rsid w:val="00B82858"/>
    <w:rsid w:val="00BA76E3"/>
    <w:rsid w:val="00BE7944"/>
    <w:rsid w:val="00C051E3"/>
    <w:rsid w:val="00CD3B7C"/>
    <w:rsid w:val="00D920AB"/>
    <w:rsid w:val="00DE6BAF"/>
    <w:rsid w:val="00DF528B"/>
    <w:rsid w:val="00E60BEA"/>
    <w:rsid w:val="00E70E94"/>
    <w:rsid w:val="00E724A0"/>
    <w:rsid w:val="00E93734"/>
    <w:rsid w:val="00EB3841"/>
    <w:rsid w:val="00EF6F27"/>
    <w:rsid w:val="00F00D23"/>
    <w:rsid w:val="00F157AD"/>
    <w:rsid w:val="00F62B16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A98"/>
  <w15:chartTrackingRefBased/>
  <w15:docId w15:val="{17890803-F5D3-4AB1-9852-62431BB1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PRAJAP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414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Jai Prakash</dc:creator>
  <cp:keywords/>
  <dc:description/>
  <cp:lastModifiedBy>Prajapati, Jai Prakash</cp:lastModifiedBy>
  <cp:revision>2</cp:revision>
  <cp:lastPrinted>2025-05-29T08:20:00Z</cp:lastPrinted>
  <dcterms:created xsi:type="dcterms:W3CDTF">2025-06-20T13:00:00Z</dcterms:created>
  <dcterms:modified xsi:type="dcterms:W3CDTF">2025-06-20T13:00:00Z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